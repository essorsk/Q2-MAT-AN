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0C" w:rsidRDefault="0002410C">
      <w:pPr>
        <w:pStyle w:val="Heading1"/>
        <w:spacing w:before="200"/>
      </w:pPr>
      <w:bookmarkStart w:id="0" w:name="_exarihtktx49"/>
      <w:bookmarkEnd w:id="0"/>
      <w:r>
        <w:t>Задания к уроку 2</w:t>
      </w:r>
    </w:p>
    <w:p w:rsidR="0002410C" w:rsidRDefault="0002410C">
      <w:pPr>
        <w:pStyle w:val="normal0"/>
      </w:pPr>
    </w:p>
    <w:p w:rsidR="0002410C" w:rsidRDefault="0002410C">
      <w:pPr>
        <w:pStyle w:val="normal0"/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</w:t>
      </w:r>
    </w:p>
    <w:p w:rsidR="0002410C" w:rsidRDefault="0002410C">
      <w:pPr>
        <w:pStyle w:val="normal0"/>
        <w:jc w:val="both"/>
      </w:pPr>
      <w:r>
        <w:t>Даны два вектора в трехмерном пространстве: (20,20,20) и (0,0,-20)</w:t>
      </w:r>
    </w:p>
    <w:p w:rsidR="0002410C" w:rsidRPr="009F403B" w:rsidRDefault="0002410C">
      <w:pPr>
        <w:pStyle w:val="normal0"/>
        <w:numPr>
          <w:ilvl w:val="0"/>
          <w:numId w:val="2"/>
        </w:numPr>
        <w:jc w:val="both"/>
      </w:pPr>
      <w:r>
        <w:t>Найдите их сумму. (на листочке)</w:t>
      </w:r>
    </w:p>
    <w:p w:rsidR="0002410C" w:rsidRDefault="0002410C" w:rsidP="009F403B">
      <w:pPr>
        <w:pStyle w:val="normal0"/>
        <w:ind w:left="360"/>
        <w:jc w:val="both"/>
      </w:pPr>
      <w:r>
        <w:t>Ответ</w:t>
      </w:r>
      <w:r>
        <w:rPr>
          <w:lang w:val="en-US"/>
        </w:rPr>
        <w:t>: (20,20,0)</w:t>
      </w:r>
    </w:p>
    <w:p w:rsidR="0002410C" w:rsidRPr="00F82475" w:rsidRDefault="0002410C">
      <w:pPr>
        <w:pStyle w:val="normal0"/>
        <w:numPr>
          <w:ilvl w:val="0"/>
          <w:numId w:val="2"/>
        </w:numPr>
        <w:jc w:val="both"/>
      </w:pPr>
      <w:r>
        <w:t>Напишите код на Python, реализующий расчет длины вектора, заданного его координатами. (в программе)</w:t>
      </w:r>
    </w:p>
    <w:p w:rsidR="0002410C" w:rsidRPr="00B15A21" w:rsidRDefault="0002410C" w:rsidP="00F82475">
      <w:pPr>
        <w:pStyle w:val="normal0"/>
        <w:ind w:left="360"/>
        <w:jc w:val="both"/>
      </w:pPr>
      <w:r>
        <w:rPr>
          <w:lang w:val="en-US"/>
        </w:rPr>
        <w:t>(file L2-1 vektor)</w:t>
      </w:r>
    </w:p>
    <w:p w:rsidR="0002410C" w:rsidRPr="00B15A21" w:rsidRDefault="0002410C" w:rsidP="00B15A21">
      <w:pPr>
        <w:pStyle w:val="normal0"/>
        <w:ind w:left="360"/>
        <w:jc w:val="both"/>
      </w:pPr>
    </w:p>
    <w:p w:rsidR="0002410C" w:rsidRPr="00B15A21" w:rsidRDefault="0002410C" w:rsidP="00B15A21">
      <w:pPr>
        <w:pStyle w:val="normal0"/>
        <w:ind w:left="360"/>
        <w:jc w:val="both"/>
        <w:rPr>
          <w:b/>
          <w:sz w:val="18"/>
          <w:szCs w:val="18"/>
        </w:rPr>
      </w:pPr>
      <w:r w:rsidRPr="00B15A21">
        <w:rPr>
          <w:b/>
          <w:sz w:val="18"/>
          <w:szCs w:val="18"/>
        </w:rPr>
        <w:t>import math</w:t>
      </w:r>
    </w:p>
    <w:p w:rsidR="0002410C" w:rsidRPr="00B15A21" w:rsidRDefault="0002410C" w:rsidP="00B15A21">
      <w:pPr>
        <w:pStyle w:val="normal0"/>
        <w:ind w:left="360"/>
        <w:jc w:val="both"/>
        <w:rPr>
          <w:b/>
          <w:sz w:val="18"/>
          <w:szCs w:val="18"/>
        </w:rPr>
      </w:pPr>
      <w:r w:rsidRPr="00B15A21">
        <w:rPr>
          <w:b/>
          <w:sz w:val="18"/>
          <w:szCs w:val="18"/>
        </w:rPr>
        <w:t>x1=int(input("Введите координаты вектора Х1: "))</w:t>
      </w:r>
    </w:p>
    <w:p w:rsidR="0002410C" w:rsidRPr="00B15A21" w:rsidRDefault="0002410C" w:rsidP="00B15A21">
      <w:pPr>
        <w:pStyle w:val="normal0"/>
        <w:ind w:left="360"/>
        <w:jc w:val="both"/>
        <w:rPr>
          <w:b/>
          <w:sz w:val="18"/>
          <w:szCs w:val="18"/>
        </w:rPr>
      </w:pPr>
      <w:r w:rsidRPr="00B15A21">
        <w:rPr>
          <w:b/>
          <w:sz w:val="18"/>
          <w:szCs w:val="18"/>
        </w:rPr>
        <w:t>x2=int(input("Введите координаты вектора Х2: "))</w:t>
      </w:r>
    </w:p>
    <w:p w:rsidR="0002410C" w:rsidRPr="00B15A21" w:rsidRDefault="0002410C" w:rsidP="00B15A21">
      <w:pPr>
        <w:pStyle w:val="normal0"/>
        <w:ind w:left="360"/>
        <w:jc w:val="both"/>
        <w:rPr>
          <w:b/>
          <w:sz w:val="18"/>
          <w:szCs w:val="18"/>
        </w:rPr>
      </w:pPr>
      <w:r w:rsidRPr="00B15A21">
        <w:rPr>
          <w:b/>
          <w:sz w:val="18"/>
          <w:szCs w:val="18"/>
        </w:rPr>
        <w:t>print("Длина вектора равна: ", round(math.sqrt(x1**2+x2**2),1))</w:t>
      </w:r>
    </w:p>
    <w:p w:rsidR="0002410C" w:rsidRDefault="0002410C">
      <w:pPr>
        <w:pStyle w:val="normal0"/>
        <w:jc w:val="both"/>
      </w:pPr>
      <w:r>
        <w:t xml:space="preserve"> </w:t>
      </w:r>
    </w:p>
    <w:p w:rsidR="0002410C" w:rsidRDefault="0002410C">
      <w:pPr>
        <w:pStyle w:val="normal0"/>
        <w:rPr>
          <w:b/>
        </w:rPr>
      </w:pPr>
      <w:r>
        <w:rPr>
          <w:b/>
        </w:rPr>
        <w:t>2. Задание (на листочке)</w:t>
      </w:r>
    </w:p>
    <w:p w:rsidR="0002410C" w:rsidRPr="00633337" w:rsidRDefault="0002410C">
      <w:pPr>
        <w:pStyle w:val="normal0"/>
      </w:pPr>
      <w:r>
        <w:t>Почему прямые не кажутся перпендикулярными? (см.ролик)</w:t>
      </w:r>
    </w:p>
    <w:p w:rsidR="0002410C" w:rsidRPr="00532A6D" w:rsidRDefault="0002410C">
      <w:pPr>
        <w:pStyle w:val="normal0"/>
      </w:pPr>
      <w:r>
        <w:t>Ответ: разные масштабы осей х и у</w:t>
      </w:r>
    </w:p>
    <w:p w:rsidR="0002410C" w:rsidRDefault="0002410C">
      <w:pPr>
        <w:pStyle w:val="normal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227.25pt;height:238.5pt;visibility:visible">
            <v:imagedata r:id="rId5" o:title="" croptop="20563f" cropbottom="17835f" cropleft="14008f" cropright="34358f"/>
          </v:shape>
        </w:pict>
      </w:r>
    </w:p>
    <w:p w:rsidR="0002410C" w:rsidRDefault="0002410C">
      <w:pPr>
        <w:pStyle w:val="normal0"/>
      </w:pPr>
    </w:p>
    <w:p w:rsidR="0002410C" w:rsidRDefault="0002410C">
      <w:pPr>
        <w:pStyle w:val="normal0"/>
      </w:pPr>
    </w:p>
    <w:p w:rsidR="0002410C" w:rsidRDefault="0002410C">
      <w:pPr>
        <w:pStyle w:val="normal0"/>
        <w:rPr>
          <w:b/>
          <w:lang w:val="en-US"/>
        </w:rPr>
      </w:pPr>
      <w:r>
        <w:rPr>
          <w:b/>
        </w:rPr>
        <w:t>3.</w:t>
      </w:r>
      <w:r>
        <w:t xml:space="preserve"> </w:t>
      </w:r>
      <w:r>
        <w:rPr>
          <w:b/>
        </w:rPr>
        <w:t>Задание (в программе)</w:t>
      </w:r>
    </w:p>
    <w:p w:rsidR="0002410C" w:rsidRPr="0081186F" w:rsidRDefault="0002410C">
      <w:pPr>
        <w:pStyle w:val="normal0"/>
        <w:rPr>
          <w:b/>
          <w:lang w:val="en-US"/>
        </w:rPr>
      </w:pPr>
      <w:r>
        <w:rPr>
          <w:b/>
          <w:lang w:val="en-US"/>
        </w:rPr>
        <w:t>(file t1-t2.ipynb)</w:t>
      </w:r>
    </w:p>
    <w:p w:rsidR="0002410C" w:rsidRDefault="0002410C">
      <w:pPr>
        <w:pStyle w:val="normal0"/>
      </w:pPr>
      <w:r>
        <w:t>Напишите код на Python, реализующий построение графиков:</w:t>
      </w:r>
    </w:p>
    <w:p w:rsidR="0002410C" w:rsidRPr="00633337" w:rsidRDefault="0002410C">
      <w:pPr>
        <w:pStyle w:val="normal0"/>
        <w:numPr>
          <w:ilvl w:val="0"/>
          <w:numId w:val="3"/>
        </w:numPr>
      </w:pPr>
      <w:r>
        <w:t>окружности,</w:t>
      </w:r>
    </w:p>
    <w:p w:rsidR="0002410C" w:rsidRPr="008466BC" w:rsidRDefault="0002410C">
      <w:pPr>
        <w:pStyle w:val="normal0"/>
        <w:numPr>
          <w:ilvl w:val="0"/>
          <w:numId w:val="3"/>
        </w:numPr>
      </w:pPr>
      <w:r>
        <w:t>эллипса,</w:t>
      </w:r>
    </w:p>
    <w:p w:rsidR="0002410C" w:rsidRPr="000153FD" w:rsidRDefault="0002410C">
      <w:pPr>
        <w:pStyle w:val="normal0"/>
        <w:numPr>
          <w:ilvl w:val="0"/>
          <w:numId w:val="3"/>
        </w:numPr>
      </w:pPr>
      <w:r>
        <w:t>гиперболы.</w:t>
      </w:r>
    </w:p>
    <w:p w:rsidR="0002410C" w:rsidRDefault="0002410C">
      <w:pPr>
        <w:pStyle w:val="normal0"/>
      </w:pPr>
    </w:p>
    <w:p w:rsidR="0002410C" w:rsidRDefault="0002410C">
      <w:pPr>
        <w:pStyle w:val="normal0"/>
      </w:pPr>
    </w:p>
    <w:p w:rsidR="0002410C" w:rsidRDefault="0002410C">
      <w:pPr>
        <w:pStyle w:val="normal0"/>
        <w:rPr>
          <w:b/>
        </w:rPr>
      </w:pPr>
      <w:r>
        <w:rPr>
          <w:b/>
        </w:rPr>
        <w:t>4. Задание (на листочке)</w:t>
      </w:r>
    </w:p>
    <w:p w:rsidR="0002410C" w:rsidRPr="00E91785" w:rsidRDefault="0002410C">
      <w:pPr>
        <w:pStyle w:val="normal0"/>
        <w:rPr>
          <w:noProof/>
        </w:rPr>
      </w:pPr>
      <w:r>
        <w:t>1) Пусть задана плоскость:</w:t>
      </w:r>
      <w:r>
        <w:br/>
      </w:r>
      <w:r>
        <w:rPr>
          <w:noProof/>
        </w:rPr>
        <w:pict>
          <v:shape id="image3.png" o:spid="_x0000_i1026" type="#_x0000_t75" style="width:123pt;height:18.75pt;visibility:visible">
            <v:imagedata r:id="rId6" o:title=""/>
          </v:shape>
        </w:pict>
      </w:r>
    </w:p>
    <w:p w:rsidR="0002410C" w:rsidRPr="00901755" w:rsidRDefault="0002410C" w:rsidP="00901755">
      <w:pPr>
        <w:pStyle w:val="normal0"/>
      </w:pPr>
      <w:r>
        <w:t>Напишите уравнение плоскости, параллельной данной и проходящей через начало координат</w:t>
      </w:r>
      <w:r w:rsidRPr="00901755">
        <w:t xml:space="preserve">: </w:t>
      </w:r>
      <w:r>
        <w:rPr>
          <w:noProof/>
          <w:lang w:val="en-US"/>
        </w:rPr>
        <w:t>A</w:t>
      </w:r>
      <w:r w:rsidRPr="001D1E92">
        <w:rPr>
          <w:noProof/>
        </w:rPr>
        <w:t>*</w:t>
      </w:r>
      <w:r>
        <w:rPr>
          <w:noProof/>
          <w:lang w:val="en-US"/>
        </w:rPr>
        <w:t>x</w:t>
      </w:r>
      <w:r w:rsidRPr="00901755">
        <w:rPr>
          <w:noProof/>
        </w:rPr>
        <w:t xml:space="preserve"> + </w:t>
      </w:r>
      <w:r>
        <w:rPr>
          <w:noProof/>
          <w:lang w:val="en-US"/>
        </w:rPr>
        <w:t>B</w:t>
      </w:r>
      <w:r w:rsidRPr="001D1E92">
        <w:rPr>
          <w:noProof/>
        </w:rPr>
        <w:t>*</w:t>
      </w:r>
      <w:r>
        <w:rPr>
          <w:noProof/>
          <w:lang w:val="en-US"/>
        </w:rPr>
        <w:t>y</w:t>
      </w:r>
      <w:r w:rsidRPr="00901755">
        <w:rPr>
          <w:noProof/>
        </w:rPr>
        <w:t xml:space="preserve"> + </w:t>
      </w:r>
      <w:r>
        <w:rPr>
          <w:noProof/>
          <w:lang w:val="en-US"/>
        </w:rPr>
        <w:t>C</w:t>
      </w:r>
      <w:r w:rsidRPr="00B710A1">
        <w:rPr>
          <w:noProof/>
        </w:rPr>
        <w:t>*</w:t>
      </w:r>
      <w:r>
        <w:rPr>
          <w:noProof/>
          <w:lang w:val="en-US"/>
        </w:rPr>
        <w:t>z</w:t>
      </w:r>
      <w:r w:rsidRPr="00901755">
        <w:rPr>
          <w:noProof/>
        </w:rPr>
        <w:t xml:space="preserve"> =0</w:t>
      </w:r>
    </w:p>
    <w:p w:rsidR="0002410C" w:rsidRPr="00901755" w:rsidRDefault="0002410C">
      <w:pPr>
        <w:pStyle w:val="normal0"/>
      </w:pPr>
    </w:p>
    <w:p w:rsidR="0002410C" w:rsidRDefault="0002410C">
      <w:pPr>
        <w:pStyle w:val="normal0"/>
      </w:pPr>
      <w:r>
        <w:t>2)  Пусть задана плоскость: A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1</w:t>
      </w:r>
      <w:r>
        <w:t>y + C</w:t>
      </w:r>
      <w:r>
        <w:rPr>
          <w:vertAlign w:val="subscript"/>
        </w:rPr>
        <w:t>1</w:t>
      </w:r>
      <w:r>
        <w:t>z + D</w:t>
      </w:r>
      <w:r>
        <w:rPr>
          <w:vertAlign w:val="subscript"/>
        </w:rPr>
        <w:t>1</w:t>
      </w:r>
      <w:r>
        <w:t xml:space="preserve"> = 0</w:t>
      </w:r>
    </w:p>
    <w:p w:rsidR="0002410C" w:rsidRDefault="0002410C">
      <w:pPr>
        <w:pStyle w:val="normal0"/>
      </w:pPr>
      <w:r>
        <w:t xml:space="preserve">и прямая: </w:t>
      </w:r>
    </w:p>
    <w:p w:rsidR="0002410C" w:rsidRPr="00E91785" w:rsidRDefault="0002410C">
      <w:pPr>
        <w:pStyle w:val="normal0"/>
      </w:pPr>
      <w:r>
        <w:rPr>
          <w:noProof/>
        </w:rPr>
        <w:pict>
          <v:shape id="image1.png" o:spid="_x0000_i1027" type="#_x0000_t75" style="width:120pt;height:34.5pt;visibility:visible">
            <v:imagedata r:id="rId7" o:title=""/>
          </v:shape>
        </w:pict>
      </w:r>
      <w:r>
        <w:br/>
        <w:t>Как узнать, принадлежит прямая плоскости или нет?</w:t>
      </w:r>
    </w:p>
    <w:p w:rsidR="0002410C" w:rsidRDefault="0002410C">
      <w:pPr>
        <w:pStyle w:val="normal0"/>
      </w:pPr>
      <w:r>
        <w:t>Прямая принадлежит плоскости, если 2 ее точки принадлежат плоскости.</w:t>
      </w:r>
    </w:p>
    <w:p w:rsidR="0002410C" w:rsidRPr="00F82475" w:rsidRDefault="0002410C">
      <w:pPr>
        <w:pStyle w:val="normal0"/>
      </w:pPr>
      <w:r>
        <w:t>Для этого решаем систему этих уравнений.</w:t>
      </w:r>
    </w:p>
    <w:p w:rsidR="0002410C" w:rsidRPr="00E91785" w:rsidRDefault="0002410C">
      <w:pPr>
        <w:pStyle w:val="normal0"/>
      </w:pPr>
      <w:r>
        <w:t>Если равенство верно, то прямая принадлежит плоскости.</w:t>
      </w:r>
    </w:p>
    <w:p w:rsidR="0002410C" w:rsidRDefault="0002410C">
      <w:pPr>
        <w:pStyle w:val="normal0"/>
        <w:rPr>
          <w:lang w:val="en-US"/>
        </w:rPr>
      </w:pPr>
      <w:r>
        <w:rPr>
          <w:lang w:val="en-US"/>
        </w:rPr>
        <w:t>A1x1 + B1y1 + C1z1 + D1 = 0</w:t>
      </w:r>
    </w:p>
    <w:p w:rsidR="0002410C" w:rsidRPr="00E91785" w:rsidRDefault="0002410C">
      <w:pPr>
        <w:pStyle w:val="normal0"/>
        <w:rPr>
          <w:lang w:val="en-US"/>
        </w:rPr>
      </w:pPr>
      <w:r>
        <w:rPr>
          <w:lang w:val="en-US"/>
        </w:rPr>
        <w:t>A1x2 + B1y2 + C1z2  +D1 = 0</w:t>
      </w:r>
    </w:p>
    <w:p w:rsidR="0002410C" w:rsidRPr="00E91785" w:rsidRDefault="0002410C">
      <w:pPr>
        <w:pStyle w:val="normal0"/>
        <w:rPr>
          <w:lang w:val="en-US"/>
        </w:rPr>
      </w:pPr>
    </w:p>
    <w:p w:rsidR="0002410C" w:rsidRPr="00E91785" w:rsidRDefault="0002410C">
      <w:pPr>
        <w:pStyle w:val="normal0"/>
        <w:rPr>
          <w:lang w:val="en-US"/>
        </w:rPr>
      </w:pPr>
    </w:p>
    <w:p w:rsidR="0002410C" w:rsidRDefault="0002410C" w:rsidP="00F10F3A">
      <w:pPr>
        <w:pStyle w:val="normal0"/>
        <w:numPr>
          <w:ilvl w:val="0"/>
          <w:numId w:val="3"/>
        </w:numPr>
        <w:rPr>
          <w:b/>
          <w:lang w:val="en-US"/>
        </w:rPr>
      </w:pPr>
      <w:r>
        <w:rPr>
          <w:b/>
        </w:rPr>
        <w:t>Задание (в программе)</w:t>
      </w:r>
    </w:p>
    <w:p w:rsidR="0002410C" w:rsidRDefault="0002410C" w:rsidP="00F10F3A">
      <w:pPr>
        <w:pStyle w:val="normal0"/>
        <w:rPr>
          <w:b/>
          <w:lang w:val="en-US"/>
        </w:rPr>
      </w:pPr>
    </w:p>
    <w:p w:rsidR="0002410C" w:rsidRPr="0081186F" w:rsidRDefault="0002410C" w:rsidP="00F10F3A">
      <w:pPr>
        <w:pStyle w:val="normal0"/>
        <w:rPr>
          <w:b/>
          <w:lang w:val="en-US"/>
        </w:rPr>
      </w:pPr>
      <w:r>
        <w:rPr>
          <w:b/>
          <w:lang w:val="en-US"/>
        </w:rPr>
        <w:t>(file t1-t2.ipynb)</w:t>
      </w:r>
    </w:p>
    <w:p w:rsidR="0002410C" w:rsidRPr="00F10F3A" w:rsidRDefault="0002410C" w:rsidP="00F10F3A">
      <w:pPr>
        <w:pStyle w:val="normal0"/>
        <w:rPr>
          <w:b/>
          <w:lang w:val="en-US"/>
        </w:rPr>
      </w:pPr>
    </w:p>
    <w:p w:rsidR="0002410C" w:rsidRPr="00B710A1" w:rsidRDefault="0002410C">
      <w:pPr>
        <w:pStyle w:val="normal0"/>
        <w:numPr>
          <w:ilvl w:val="0"/>
          <w:numId w:val="1"/>
        </w:numPr>
      </w:pPr>
      <w:r>
        <w:t>Нарисуйте трехмерный график двух параллельных плоскостей.</w:t>
      </w:r>
    </w:p>
    <w:p w:rsidR="0002410C" w:rsidRPr="00E91785" w:rsidRDefault="0002410C" w:rsidP="00B710A1">
      <w:pPr>
        <w:pStyle w:val="normal0"/>
        <w:ind w:left="360"/>
      </w:pPr>
    </w:p>
    <w:p w:rsidR="0002410C" w:rsidRPr="000C633A" w:rsidRDefault="0002410C">
      <w:pPr>
        <w:pStyle w:val="normal0"/>
        <w:numPr>
          <w:ilvl w:val="0"/>
          <w:numId w:val="1"/>
        </w:numPr>
      </w:pPr>
      <w:r>
        <w:t>Нарисуйте трехмерный график двух любых поверхностей второго порядка.</w:t>
      </w:r>
    </w:p>
    <w:p w:rsidR="0002410C" w:rsidRPr="00E91785" w:rsidRDefault="0002410C" w:rsidP="000C633A">
      <w:pPr>
        <w:pStyle w:val="normal0"/>
        <w:ind w:left="360"/>
      </w:pPr>
    </w:p>
    <w:sectPr w:rsidR="0002410C" w:rsidRPr="00E91785" w:rsidSect="009E61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7F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">
    <w:nsid w:val="0AF626C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</w:rPr>
    </w:lvl>
  </w:abstractNum>
  <w:abstractNum w:abstractNumId="2">
    <w:nsid w:val="73612A9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17B"/>
    <w:rsid w:val="000153FD"/>
    <w:rsid w:val="0002410C"/>
    <w:rsid w:val="000C633A"/>
    <w:rsid w:val="001835B0"/>
    <w:rsid w:val="00194D3D"/>
    <w:rsid w:val="001D1E92"/>
    <w:rsid w:val="00244F4D"/>
    <w:rsid w:val="004B2BAA"/>
    <w:rsid w:val="00532A6D"/>
    <w:rsid w:val="00586D16"/>
    <w:rsid w:val="00633337"/>
    <w:rsid w:val="00660ED2"/>
    <w:rsid w:val="00722E0E"/>
    <w:rsid w:val="00735E62"/>
    <w:rsid w:val="0081186F"/>
    <w:rsid w:val="008466BC"/>
    <w:rsid w:val="00901755"/>
    <w:rsid w:val="009D0E3E"/>
    <w:rsid w:val="009E617B"/>
    <w:rsid w:val="009F403B"/>
    <w:rsid w:val="00A704AF"/>
    <w:rsid w:val="00A9706B"/>
    <w:rsid w:val="00B15A21"/>
    <w:rsid w:val="00B25768"/>
    <w:rsid w:val="00B33851"/>
    <w:rsid w:val="00B33920"/>
    <w:rsid w:val="00B710A1"/>
    <w:rsid w:val="00B776E1"/>
    <w:rsid w:val="00B95979"/>
    <w:rsid w:val="00D679D0"/>
    <w:rsid w:val="00DF3DEF"/>
    <w:rsid w:val="00E0543B"/>
    <w:rsid w:val="00E91785"/>
    <w:rsid w:val="00F10F3A"/>
    <w:rsid w:val="00F8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0E"/>
    <w:pPr>
      <w:spacing w:line="276" w:lineRule="auto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9E61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E61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E61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E61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E61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E61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4D3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94D3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94D3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94D3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94D3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94D3D"/>
    <w:rPr>
      <w:rFonts w:ascii="Calibri" w:hAnsi="Calibri" w:cs="Times New Roman"/>
      <w:b/>
      <w:bCs/>
    </w:rPr>
  </w:style>
  <w:style w:type="paragraph" w:customStyle="1" w:styleId="normal0">
    <w:name w:val="normal"/>
    <w:uiPriority w:val="99"/>
    <w:rsid w:val="009E617B"/>
    <w:pPr>
      <w:spacing w:line="276" w:lineRule="auto"/>
    </w:pPr>
  </w:style>
  <w:style w:type="paragraph" w:styleId="Title">
    <w:name w:val="Title"/>
    <w:basedOn w:val="normal0"/>
    <w:next w:val="normal0"/>
    <w:link w:val="TitleChar"/>
    <w:uiPriority w:val="99"/>
    <w:qFormat/>
    <w:rsid w:val="009E617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194D3D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E617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94D3D"/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437</TotalTime>
  <Pages>2</Pages>
  <Words>204</Words>
  <Characters>1163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System Administrators</cp:lastModifiedBy>
  <cp:revision>17</cp:revision>
  <dcterms:created xsi:type="dcterms:W3CDTF">2019-03-30T09:15:00Z</dcterms:created>
  <dcterms:modified xsi:type="dcterms:W3CDTF">2019-05-15T02:24:00Z</dcterms:modified>
</cp:coreProperties>
</file>